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63D" w:rsidRPr="0093094A" w:rsidRDefault="001A463D" w:rsidP="001A463D">
      <w:pPr>
        <w:widowControl w:val="0"/>
        <w:autoSpaceDE w:val="0"/>
        <w:autoSpaceDN w:val="0"/>
        <w:spacing w:after="0" w:line="240" w:lineRule="auto"/>
        <w:rPr>
          <w:rFonts w:ascii="PT Sans" w:eastAsia="PT Sans" w:hAnsi="PT Sans" w:cs="PT Sans"/>
          <w:sz w:val="2"/>
          <w:szCs w:val="2"/>
          <w:lang w:bidi="ru-RU"/>
        </w:rPr>
      </w:pPr>
      <w:r w:rsidRPr="0093094A">
        <w:rPr>
          <w:rFonts w:ascii="PT Sans" w:eastAsia="PT Sans" w:hAnsi="PT Sans" w:cs="PT Sans"/>
          <w:noProof/>
          <w:sz w:val="22"/>
        </w:rPr>
        <w:drawing>
          <wp:anchor distT="0" distB="0" distL="0" distR="0" simplePos="0" relativeHeight="251659264" behindDoc="1" locked="0" layoutInCell="1" allowOverlap="1" wp14:anchorId="42940D1A" wp14:editId="44C774B0">
            <wp:simplePos x="0" y="0"/>
            <wp:positionH relativeFrom="page">
              <wp:posOffset>745919</wp:posOffset>
            </wp:positionH>
            <wp:positionV relativeFrom="page">
              <wp:posOffset>720099</wp:posOffset>
            </wp:positionV>
            <wp:extent cx="955706" cy="877518"/>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55706" cy="877518"/>
                    </a:xfrm>
                    <a:prstGeom prst="rect">
                      <a:avLst/>
                    </a:prstGeom>
                  </pic:spPr>
                </pic:pic>
              </a:graphicData>
            </a:graphic>
          </wp:anchor>
        </w:drawing>
      </w:r>
      <w:r w:rsidRPr="0093094A">
        <w:rPr>
          <w:rFonts w:ascii="PT Sans" w:eastAsia="PT Sans" w:hAnsi="PT Sans" w:cs="PT Sans"/>
          <w:noProof/>
          <w:sz w:val="22"/>
        </w:rPr>
        <mc:AlternateContent>
          <mc:Choice Requires="wps">
            <w:drawing>
              <wp:anchor distT="0" distB="0" distL="114300" distR="114300" simplePos="0" relativeHeight="251660288" behindDoc="1" locked="0" layoutInCell="1" allowOverlap="1" wp14:anchorId="32D46066" wp14:editId="18830871">
                <wp:simplePos x="0" y="0"/>
                <wp:positionH relativeFrom="page">
                  <wp:posOffset>2148840</wp:posOffset>
                </wp:positionH>
                <wp:positionV relativeFrom="page">
                  <wp:posOffset>889000</wp:posOffset>
                </wp:positionV>
                <wp:extent cx="5044440" cy="568325"/>
                <wp:effectExtent l="0" t="3175" r="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63D" w:rsidRDefault="001A463D" w:rsidP="001A463D">
                            <w:pPr>
                              <w:pStyle w:val="ad"/>
                              <w:spacing w:before="19"/>
                            </w:pPr>
                            <w:r>
                              <w:t>ФГАОУ ВО «Санкт-Петербургский политехнический университет Петра Великого» Институт компьютерных наук и технологий</w:t>
                            </w:r>
                          </w:p>
                          <w:p w:rsidR="001A463D" w:rsidRDefault="001A463D" w:rsidP="001A463D">
                            <w:pPr>
                              <w:pStyle w:val="ad"/>
                              <w:ind w:right="0"/>
                            </w:pPr>
                            <w:r>
                              <w:t>Высшая школа киберфизических систем и управления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46066" id="_x0000_t202" coordsize="21600,21600" o:spt="202" path="m,l,21600r21600,l21600,xe">
                <v:stroke joinstyle="miter"/>
                <v:path gradientshapeok="t" o:connecttype="rect"/>
              </v:shapetype>
              <v:shape id="Надпись 29" o:spid="_x0000_s1026" type="#_x0000_t202" style="position:absolute;left:0;text-align:left;margin-left:169.2pt;margin-top:70pt;width:397.2pt;height:44.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" filled="f" stroked="f">
                <v:textbox inset="0,0,0,0">
                  <w:txbxContent>
                    <w:p w:rsidR="001A463D" w:rsidRDefault="001A463D" w:rsidP="001A463D">
                      <w:pPr>
                        <w:pStyle w:val="ad"/>
                        <w:spacing w:before="19"/>
                      </w:pPr>
                      <w:r>
                        <w:t>ФГАОУ ВО «Санкт-Петербургский политехнический университет Петра Великого» Институт компьютерных наук и технологий</w:t>
                      </w:r>
                    </w:p>
                    <w:p w:rsidR="001A463D" w:rsidRDefault="001A463D" w:rsidP="001A463D">
                      <w:pPr>
                        <w:pStyle w:val="ad"/>
                        <w:ind w:right="0"/>
                      </w:pPr>
                      <w:r>
                        <w:t>Высшая школа киберфизических систем и управления</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2336" behindDoc="1" locked="0" layoutInCell="1" allowOverlap="1" wp14:anchorId="75E7934A" wp14:editId="500A7F95">
                <wp:simplePos x="0" y="0"/>
                <wp:positionH relativeFrom="page">
                  <wp:posOffset>710565</wp:posOffset>
                </wp:positionH>
                <wp:positionV relativeFrom="page">
                  <wp:posOffset>5012055</wp:posOffset>
                </wp:positionV>
                <wp:extent cx="3383915" cy="222885"/>
                <wp:effectExtent l="0" t="1905" r="1270"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9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63D" w:rsidRPr="0093094A" w:rsidRDefault="001A463D" w:rsidP="001A463D">
                            <w:pPr>
                              <w:spacing w:before="19"/>
                              <w:ind w:left="20"/>
                              <w:rPr>
                                <w:rFonts w:ascii="PT Sans" w:hAnsi="PT Sans"/>
                                <w:sz w:val="24"/>
                                <w:lang w:val="en-US"/>
                              </w:rPr>
                            </w:pPr>
                            <w:r w:rsidRPr="0093094A">
                              <w:rPr>
                                <w:rFonts w:ascii="PT Sans" w:hAnsi="PT Sans"/>
                                <w:sz w:val="24"/>
                              </w:rPr>
                              <w:t>по дисциплине Практикум по программированию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7934A" id="Надпись 28" o:spid="_x0000_s1027" type="#_x0000_t202" style="position:absolute;left:0;text-align:left;margin-left:55.95pt;margin-top:394.65pt;width:266.45pt;height:17.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" filled="f" stroked="f">
                <v:textbox inset="0,0,0,0">
                  <w:txbxContent>
                    <w:p w:rsidR="001A463D" w:rsidRPr="0093094A" w:rsidRDefault="001A463D" w:rsidP="001A463D">
                      <w:pPr>
                        <w:spacing w:before="19"/>
                        <w:ind w:left="20"/>
                        <w:rPr>
                          <w:rFonts w:ascii="PT Sans" w:hAnsi="PT Sans"/>
                          <w:sz w:val="24"/>
                          <w:lang w:val="en-US"/>
                        </w:rPr>
                      </w:pPr>
                      <w:r w:rsidRPr="0093094A">
                        <w:rPr>
                          <w:rFonts w:ascii="PT Sans" w:hAnsi="PT Sans"/>
                          <w:sz w:val="24"/>
                        </w:rPr>
                        <w:t>по дисциплине Практикум по программированию</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3360" behindDoc="1" locked="0" layoutInCell="1" allowOverlap="1" wp14:anchorId="3DCD6127" wp14:editId="0B14EFD6">
                <wp:simplePos x="0" y="0"/>
                <wp:positionH relativeFrom="page">
                  <wp:posOffset>719455</wp:posOffset>
                </wp:positionH>
                <wp:positionV relativeFrom="page">
                  <wp:posOffset>5774055</wp:posOffset>
                </wp:positionV>
                <wp:extent cx="1240790" cy="1021080"/>
                <wp:effectExtent l="0" t="1905" r="1905" b="0"/>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63D" w:rsidRPr="0093094A" w:rsidRDefault="001A463D" w:rsidP="001A463D">
                            <w:pPr>
                              <w:spacing w:before="19" w:line="374" w:lineRule="auto"/>
                              <w:ind w:left="20"/>
                              <w:rPr>
                                <w:rFonts w:ascii="PT Sans" w:hAnsi="PT Sans"/>
                                <w:sz w:val="24"/>
                              </w:rPr>
                            </w:pPr>
                            <w:r w:rsidRPr="0093094A">
                              <w:rPr>
                                <w:rFonts w:ascii="PT Sans" w:hAnsi="PT Sans"/>
                                <w:sz w:val="24"/>
                              </w:rPr>
                              <w:t>Выполнил студент группы 23533/2</w:t>
                            </w:r>
                          </w:p>
                          <w:p w:rsidR="001A463D" w:rsidRPr="0093094A" w:rsidRDefault="001A463D" w:rsidP="001A463D">
                            <w:pPr>
                              <w:spacing w:line="294" w:lineRule="exact"/>
                              <w:ind w:left="20"/>
                              <w:rPr>
                                <w:rFonts w:ascii="PT Sans" w:hAnsi="PT Sans"/>
                                <w:sz w:val="24"/>
                              </w:rPr>
                            </w:pPr>
                            <w:r w:rsidRPr="0093094A">
                              <w:rPr>
                                <w:rFonts w:ascii="PT Sans" w:hAnsi="PT Sans"/>
                                <w:sz w:val="24"/>
                              </w:rPr>
                              <w:t>Руководитель</w:t>
                            </w:r>
                          </w:p>
                          <w:p w:rsidR="001A463D" w:rsidRPr="0093094A" w:rsidRDefault="001A463D" w:rsidP="001A463D">
                            <w:pPr>
                              <w:spacing w:line="304" w:lineRule="exact"/>
                              <w:ind w:left="40"/>
                              <w:rPr>
                                <w:rFonts w:ascii="PT Sans" w:hAnsi="PT Sans"/>
                                <w:sz w:val="24"/>
                              </w:rPr>
                            </w:pPr>
                            <w:r w:rsidRPr="0093094A">
                              <w:rPr>
                                <w:rFonts w:ascii="PT Sans" w:hAnsi="PT Sans"/>
                                <w:sz w:val="24"/>
                              </w:rPr>
                              <w:t>ассистент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D6127" id="Надпись 27" o:spid="_x0000_s1028" type="#_x0000_t202" style="position:absolute;left:0;text-align:left;margin-left:56.65pt;margin-top:454.65pt;width:97.7pt;height:8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" filled="f" stroked="f">
                <v:textbox inset="0,0,0,0">
                  <w:txbxContent>
                    <w:p w:rsidR="001A463D" w:rsidRPr="0093094A" w:rsidRDefault="001A463D" w:rsidP="001A463D">
                      <w:pPr>
                        <w:spacing w:before="19" w:line="374" w:lineRule="auto"/>
                        <w:ind w:left="20"/>
                        <w:rPr>
                          <w:rFonts w:ascii="PT Sans" w:hAnsi="PT Sans"/>
                          <w:sz w:val="24"/>
                        </w:rPr>
                      </w:pPr>
                      <w:r w:rsidRPr="0093094A">
                        <w:rPr>
                          <w:rFonts w:ascii="PT Sans" w:hAnsi="PT Sans"/>
                          <w:sz w:val="24"/>
                        </w:rPr>
                        <w:t>Выполнил студент группы 23533/2</w:t>
                      </w:r>
                    </w:p>
                    <w:p w:rsidR="001A463D" w:rsidRPr="0093094A" w:rsidRDefault="001A463D" w:rsidP="001A463D">
                      <w:pPr>
                        <w:spacing w:line="294" w:lineRule="exact"/>
                        <w:ind w:left="20"/>
                        <w:rPr>
                          <w:rFonts w:ascii="PT Sans" w:hAnsi="PT Sans"/>
                          <w:sz w:val="24"/>
                        </w:rPr>
                      </w:pPr>
                      <w:r w:rsidRPr="0093094A">
                        <w:rPr>
                          <w:rFonts w:ascii="PT Sans" w:hAnsi="PT Sans"/>
                          <w:sz w:val="24"/>
                        </w:rPr>
                        <w:t>Руководитель</w:t>
                      </w:r>
                    </w:p>
                    <w:p w:rsidR="001A463D" w:rsidRPr="0093094A" w:rsidRDefault="001A463D" w:rsidP="001A463D">
                      <w:pPr>
                        <w:spacing w:line="304" w:lineRule="exact"/>
                        <w:ind w:left="40"/>
                        <w:rPr>
                          <w:rFonts w:ascii="PT Sans" w:hAnsi="PT Sans"/>
                          <w:sz w:val="24"/>
                        </w:rPr>
                      </w:pPr>
                      <w:r w:rsidRPr="0093094A">
                        <w:rPr>
                          <w:rFonts w:ascii="PT Sans" w:hAnsi="PT Sans"/>
                          <w:sz w:val="24"/>
                        </w:rPr>
                        <w:t>ассистент</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5408" behindDoc="1" locked="0" layoutInCell="1" allowOverlap="1" wp14:anchorId="3D418FFA" wp14:editId="173D3C3F">
                <wp:simplePos x="0" y="0"/>
                <wp:positionH relativeFrom="page">
                  <wp:posOffset>5052695</wp:posOffset>
                </wp:positionH>
                <wp:positionV relativeFrom="page">
                  <wp:posOffset>6573520</wp:posOffset>
                </wp:positionV>
                <wp:extent cx="1268095" cy="239395"/>
                <wp:effectExtent l="4445" t="1270" r="3810" b="0"/>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63D" w:rsidRPr="0093094A" w:rsidRDefault="001A463D" w:rsidP="001A463D">
                            <w:pPr>
                              <w:spacing w:before="19"/>
                              <w:ind w:left="20"/>
                              <w:rPr>
                                <w:rFonts w:ascii="PT Sans" w:hAnsi="PT Sans"/>
                                <w:sz w:val="26"/>
                              </w:rPr>
                            </w:pPr>
                            <w:r w:rsidRPr="0093094A">
                              <w:rPr>
                                <w:rFonts w:ascii="PT Sans" w:hAnsi="PT Sans"/>
                                <w:sz w:val="26"/>
                              </w:rPr>
                              <w:t>В.Э. Ковалевский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18FFA" id="Надпись 25" o:spid="_x0000_s1029" type="#_x0000_t202" style="position:absolute;left:0;text-align:left;margin-left:397.85pt;margin-top:517.6pt;width:99.85pt;height:18.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" filled="f" stroked="f">
                <v:textbox inset="0,0,0,0">
                  <w:txbxContent>
                    <w:p w:rsidR="001A463D" w:rsidRPr="0093094A" w:rsidRDefault="001A463D" w:rsidP="001A463D">
                      <w:pPr>
                        <w:spacing w:before="19"/>
                        <w:ind w:left="20"/>
                        <w:rPr>
                          <w:rFonts w:ascii="PT Sans" w:hAnsi="PT Sans"/>
                          <w:sz w:val="26"/>
                        </w:rPr>
                      </w:pPr>
                      <w:r w:rsidRPr="0093094A">
                        <w:rPr>
                          <w:rFonts w:ascii="PT Sans" w:hAnsi="PT Sans"/>
                          <w:sz w:val="26"/>
                        </w:rPr>
                        <w:t>В.Э. Ковалевский</w:t>
                      </w:r>
                    </w:p>
                  </w:txbxContent>
                </v:textbox>
                <w10:wrap anchorx="page" anchory="page"/>
              </v:shape>
            </w:pict>
          </mc:Fallback>
        </mc:AlternateContent>
      </w:r>
    </w:p>
    <w:p w:rsidR="001A463D" w:rsidRPr="0093094A" w:rsidRDefault="001A463D" w:rsidP="001A463D">
      <w:pPr>
        <w:ind w:firstLine="709"/>
        <w:rPr>
          <w:rFonts w:ascii="PT Sans" w:hAnsi="PT Sans"/>
          <w:sz w:val="40"/>
        </w:rPr>
      </w:pPr>
      <w:r w:rsidRPr="0093094A">
        <w:rPr>
          <w:rFonts w:ascii="PT Sans" w:eastAsia="PT Sans" w:hAnsi="PT Sans" w:cs="PT Sans"/>
          <w:noProof/>
          <w:sz w:val="22"/>
        </w:rPr>
        <mc:AlternateContent>
          <mc:Choice Requires="wps">
            <w:drawing>
              <wp:anchor distT="0" distB="0" distL="114300" distR="114300" simplePos="0" relativeHeight="251667456" behindDoc="1" locked="0" layoutInCell="1" allowOverlap="1" wp14:anchorId="233CE8DF" wp14:editId="72BE7E63">
                <wp:simplePos x="0" y="0"/>
                <wp:positionH relativeFrom="page">
                  <wp:posOffset>3402419</wp:posOffset>
                </wp:positionH>
                <wp:positionV relativeFrom="page">
                  <wp:posOffset>9537405</wp:posOffset>
                </wp:positionV>
                <wp:extent cx="1148080" cy="595423"/>
                <wp:effectExtent l="0" t="0" r="13970" b="1460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595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63D" w:rsidRPr="0093094A" w:rsidRDefault="001A463D" w:rsidP="001A463D">
                            <w:pPr>
                              <w:spacing w:before="19"/>
                              <w:ind w:left="642" w:hanging="623"/>
                              <w:rPr>
                                <w:rFonts w:ascii="PT Sans" w:hAnsi="PT Sans"/>
                                <w:sz w:val="24"/>
                              </w:rPr>
                            </w:pPr>
                            <w:r w:rsidRPr="0093094A">
                              <w:rPr>
                                <w:rFonts w:ascii="PT Sans" w:hAnsi="PT Sans"/>
                                <w:sz w:val="24"/>
                              </w:rPr>
                              <w:t>Санкт-Петербург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CE8DF" id="Надпись 23" o:spid="_x0000_s1030" type="#_x0000_t202" style="position:absolute;left:0;text-align:left;margin-left:267.9pt;margin-top:751pt;width:90.4pt;height:46.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" filled="f" stroked="f">
                <v:textbox inset="0,0,0,0">
                  <w:txbxContent>
                    <w:p w:rsidR="001A463D" w:rsidRPr="0093094A" w:rsidRDefault="001A463D" w:rsidP="001A463D">
                      <w:pPr>
                        <w:spacing w:before="19"/>
                        <w:ind w:left="642" w:hanging="623"/>
                        <w:rPr>
                          <w:rFonts w:ascii="PT Sans" w:hAnsi="PT Sans"/>
                          <w:sz w:val="24"/>
                        </w:rPr>
                      </w:pPr>
                      <w:r w:rsidRPr="0093094A">
                        <w:rPr>
                          <w:rFonts w:ascii="PT Sans" w:hAnsi="PT Sans"/>
                          <w:sz w:val="24"/>
                        </w:rPr>
                        <w:t>Санкт-Петербург 2019</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6432" behindDoc="1" locked="0" layoutInCell="1" allowOverlap="1" wp14:anchorId="110391D5" wp14:editId="50FE4137">
                <wp:simplePos x="0" y="0"/>
                <wp:positionH relativeFrom="margin">
                  <wp:align>right</wp:align>
                </wp:positionH>
                <wp:positionV relativeFrom="page">
                  <wp:posOffset>6998158</wp:posOffset>
                </wp:positionV>
                <wp:extent cx="755015" cy="222885"/>
                <wp:effectExtent l="0" t="0" r="6985" b="5715"/>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63D" w:rsidRPr="0093094A" w:rsidRDefault="001A463D" w:rsidP="001A463D">
                            <w:pPr>
                              <w:spacing w:before="19"/>
                              <w:ind w:left="20"/>
                              <w:rPr>
                                <w:rFonts w:ascii="PT Sans" w:hAnsi="PT Sans"/>
                                <w:sz w:val="24"/>
                              </w:rPr>
                            </w:pPr>
                            <w:r>
                              <w:rPr>
                                <w:rFonts w:ascii="PT Sans" w:hAnsi="PT Sans"/>
                                <w:sz w:val="24"/>
                              </w:rPr>
                              <w:t>06</w:t>
                            </w:r>
                            <w:r w:rsidRPr="0093094A">
                              <w:rPr>
                                <w:rFonts w:ascii="PT Sans" w:hAnsi="PT Sans"/>
                                <w:sz w:val="24"/>
                              </w:rPr>
                              <w:t>.0</w:t>
                            </w:r>
                            <w:r>
                              <w:rPr>
                                <w:rFonts w:ascii="PT Sans" w:hAnsi="PT Sans"/>
                                <w:sz w:val="24"/>
                              </w:rPr>
                              <w:t>6</w:t>
                            </w:r>
                            <w:r w:rsidRPr="0093094A">
                              <w:rPr>
                                <w:rFonts w:ascii="PT Sans" w:hAnsi="PT Sans"/>
                                <w:sz w:val="24"/>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391D5" id="Надпись 24" o:spid="_x0000_s1031" type="#_x0000_t202" style="position:absolute;left:0;text-align:left;margin-left:8.25pt;margin-top:551.05pt;width:59.45pt;height:17.5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" filled="f" stroked="f">
                <v:textbox inset="0,0,0,0">
                  <w:txbxContent>
                    <w:p w:rsidR="001A463D" w:rsidRPr="0093094A" w:rsidRDefault="001A463D" w:rsidP="001A463D">
                      <w:pPr>
                        <w:spacing w:before="19"/>
                        <w:ind w:left="20"/>
                        <w:rPr>
                          <w:rFonts w:ascii="PT Sans" w:hAnsi="PT Sans"/>
                          <w:sz w:val="24"/>
                        </w:rPr>
                      </w:pPr>
                      <w:r>
                        <w:rPr>
                          <w:rFonts w:ascii="PT Sans" w:hAnsi="PT Sans"/>
                          <w:sz w:val="24"/>
                        </w:rPr>
                        <w:t>06</w:t>
                      </w:r>
                      <w:r w:rsidRPr="0093094A">
                        <w:rPr>
                          <w:rFonts w:ascii="PT Sans" w:hAnsi="PT Sans"/>
                          <w:sz w:val="24"/>
                        </w:rPr>
                        <w:t>.0</w:t>
                      </w:r>
                      <w:r>
                        <w:rPr>
                          <w:rFonts w:ascii="PT Sans" w:hAnsi="PT Sans"/>
                          <w:sz w:val="24"/>
                        </w:rPr>
                        <w:t>6</w:t>
                      </w:r>
                      <w:r w:rsidRPr="0093094A">
                        <w:rPr>
                          <w:rFonts w:ascii="PT Sans" w:hAnsi="PT Sans"/>
                          <w:sz w:val="24"/>
                        </w:rPr>
                        <w:t>.2019</w:t>
                      </w:r>
                    </w:p>
                  </w:txbxContent>
                </v:textbox>
                <w10:wrap anchorx="margin"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4384" behindDoc="1" locked="0" layoutInCell="1" allowOverlap="1" wp14:anchorId="4518B498" wp14:editId="5FD50E59">
                <wp:simplePos x="0" y="0"/>
                <wp:positionH relativeFrom="page">
                  <wp:posOffset>5047012</wp:posOffset>
                </wp:positionH>
                <wp:positionV relativeFrom="page">
                  <wp:posOffset>5783283</wp:posOffset>
                </wp:positionV>
                <wp:extent cx="1282535" cy="356260"/>
                <wp:effectExtent l="0" t="0" r="13335" b="5715"/>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535" cy="356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63D" w:rsidRPr="0093094A" w:rsidRDefault="001A463D" w:rsidP="001A463D">
                            <w:pPr>
                              <w:spacing w:before="19"/>
                              <w:ind w:left="20"/>
                              <w:rPr>
                                <w:rFonts w:ascii="PT Sans" w:hAnsi="PT Sans"/>
                                <w:sz w:val="26"/>
                              </w:rPr>
                            </w:pPr>
                            <w:r w:rsidRPr="0093094A">
                              <w:rPr>
                                <w:rFonts w:ascii="PT Sans" w:hAnsi="PT Sans"/>
                                <w:sz w:val="26"/>
                              </w:rPr>
                              <w:t>А.А. Тарасов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8B498" id="Надпись 26" o:spid="_x0000_s1032" type="#_x0000_t202" style="position:absolute;left:0;text-align:left;margin-left:397.4pt;margin-top:455.4pt;width:101pt;height:28.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" filled="f" stroked="f">
                <v:textbox inset="0,0,0,0">
                  <w:txbxContent>
                    <w:p w:rsidR="001A463D" w:rsidRPr="0093094A" w:rsidRDefault="001A463D" w:rsidP="001A463D">
                      <w:pPr>
                        <w:spacing w:before="19"/>
                        <w:ind w:left="20"/>
                        <w:rPr>
                          <w:rFonts w:ascii="PT Sans" w:hAnsi="PT Sans"/>
                          <w:sz w:val="26"/>
                        </w:rPr>
                      </w:pPr>
                      <w:r w:rsidRPr="0093094A">
                        <w:rPr>
                          <w:rFonts w:ascii="PT Sans" w:hAnsi="PT Sans"/>
                          <w:sz w:val="26"/>
                        </w:rPr>
                        <w:t>А.А. Тарасов</w:t>
                      </w:r>
                    </w:p>
                  </w:txbxContent>
                </v:textbox>
                <w10:wrap anchorx="page" anchory="page"/>
              </v:shape>
            </w:pict>
          </mc:Fallback>
        </mc:AlternateContent>
      </w:r>
      <w:r w:rsidRPr="0093094A">
        <w:rPr>
          <w:rFonts w:ascii="PT Sans" w:eastAsia="PT Sans" w:hAnsi="PT Sans" w:cs="PT Sans"/>
          <w:noProof/>
          <w:sz w:val="22"/>
        </w:rPr>
        <mc:AlternateContent>
          <mc:Choice Requires="wps">
            <w:drawing>
              <wp:anchor distT="0" distB="0" distL="114300" distR="114300" simplePos="0" relativeHeight="251661312" behindDoc="1" locked="0" layoutInCell="1" allowOverlap="1" wp14:anchorId="0B945217" wp14:editId="541DE318">
                <wp:simplePos x="0" y="0"/>
                <wp:positionH relativeFrom="page">
                  <wp:posOffset>736270</wp:posOffset>
                </wp:positionH>
                <wp:positionV relativeFrom="page">
                  <wp:posOffset>4168239</wp:posOffset>
                </wp:positionV>
                <wp:extent cx="4025735" cy="760021"/>
                <wp:effectExtent l="0" t="0" r="13335" b="254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735" cy="760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63D" w:rsidRPr="0093094A" w:rsidRDefault="001A463D" w:rsidP="001A463D">
                            <w:pPr>
                              <w:spacing w:before="38"/>
                              <w:ind w:left="20"/>
                              <w:rPr>
                                <w:rFonts w:ascii="PT Sans" w:hAnsi="PT Sans"/>
                              </w:rPr>
                            </w:pPr>
                            <w:r w:rsidRPr="0093094A">
                              <w:rPr>
                                <w:rFonts w:ascii="PT Sans" w:hAnsi="PT Sans"/>
                                <w:w w:val="120"/>
                              </w:rPr>
                              <w:t>Отчет по лабораторной</w:t>
                            </w:r>
                            <w:r w:rsidRPr="0093094A">
                              <w:rPr>
                                <w:rFonts w:ascii="PT Sans" w:hAnsi="PT Sans"/>
                                <w:spacing w:val="-21"/>
                                <w:w w:val="120"/>
                              </w:rPr>
                              <w:t xml:space="preserve"> </w:t>
                            </w:r>
                            <w:r w:rsidRPr="0093094A">
                              <w:rPr>
                                <w:rFonts w:ascii="PT Sans" w:hAnsi="PT Sans"/>
                                <w:w w:val="120"/>
                              </w:rPr>
                              <w:t>работе</w:t>
                            </w:r>
                          </w:p>
                          <w:p w:rsidR="001A463D" w:rsidRPr="001A463D" w:rsidRDefault="001A463D" w:rsidP="001A463D">
                            <w:pPr>
                              <w:spacing w:before="167"/>
                              <w:ind w:left="20"/>
                              <w:rPr>
                                <w:rFonts w:ascii="PT Sans" w:hAnsi="PT Sans"/>
                                <w:sz w:val="26"/>
                              </w:rPr>
                            </w:pPr>
                            <w:r>
                              <w:rPr>
                                <w:rFonts w:ascii="PT Sans" w:hAnsi="PT Sans"/>
                                <w:sz w:val="26"/>
                                <w:lang w:val="en-US"/>
                              </w:rPr>
                              <w:t>Многопоточность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45217" id="Надпись 30" o:spid="_x0000_s1033" type="#_x0000_t202" style="position:absolute;left:0;text-align:left;margin-left:57.95pt;margin-top:328.2pt;width:317pt;height:59.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" filled="f" stroked="f">
                <v:textbox inset="0,0,0,0">
                  <w:txbxContent>
                    <w:p w:rsidR="001A463D" w:rsidRPr="0093094A" w:rsidRDefault="001A463D" w:rsidP="001A463D">
                      <w:pPr>
                        <w:spacing w:before="38"/>
                        <w:ind w:left="20"/>
                        <w:rPr>
                          <w:rFonts w:ascii="PT Sans" w:hAnsi="PT Sans"/>
                        </w:rPr>
                      </w:pPr>
                      <w:r w:rsidRPr="0093094A">
                        <w:rPr>
                          <w:rFonts w:ascii="PT Sans" w:hAnsi="PT Sans"/>
                          <w:w w:val="120"/>
                        </w:rPr>
                        <w:t>Отчет по лабораторной</w:t>
                      </w:r>
                      <w:r w:rsidRPr="0093094A">
                        <w:rPr>
                          <w:rFonts w:ascii="PT Sans" w:hAnsi="PT Sans"/>
                          <w:spacing w:val="-21"/>
                          <w:w w:val="120"/>
                        </w:rPr>
                        <w:t xml:space="preserve"> </w:t>
                      </w:r>
                      <w:r w:rsidRPr="0093094A">
                        <w:rPr>
                          <w:rFonts w:ascii="PT Sans" w:hAnsi="PT Sans"/>
                          <w:w w:val="120"/>
                        </w:rPr>
                        <w:t>работе</w:t>
                      </w:r>
                    </w:p>
                    <w:p w:rsidR="001A463D" w:rsidRPr="001A463D" w:rsidRDefault="001A463D" w:rsidP="001A463D">
                      <w:pPr>
                        <w:spacing w:before="167"/>
                        <w:ind w:left="20"/>
                        <w:rPr>
                          <w:rFonts w:ascii="PT Sans" w:hAnsi="PT Sans"/>
                          <w:sz w:val="26"/>
                        </w:rPr>
                      </w:pPr>
                      <w:r>
                        <w:rPr>
                          <w:rFonts w:ascii="PT Sans" w:hAnsi="PT Sans"/>
                          <w:sz w:val="26"/>
                          <w:lang w:val="en-US"/>
                        </w:rPr>
                        <w:t>Многопоточность</w:t>
                      </w:r>
                    </w:p>
                  </w:txbxContent>
                </v:textbox>
                <w10:wrap anchorx="page" anchory="page"/>
              </v:shape>
            </w:pict>
          </mc:Fallback>
        </mc:AlternateContent>
      </w:r>
      <w:r w:rsidRPr="0093094A">
        <w:rPr>
          <w:rFonts w:ascii="PT Sans" w:hAnsi="PT Sans"/>
          <w:sz w:val="40"/>
        </w:rPr>
        <w:br w:type="page"/>
      </w:r>
    </w:p>
    <w:p w:rsidR="00D36A99" w:rsidRDefault="004103E2" w:rsidP="004103E2">
      <w:pPr>
        <w:pStyle w:val="1"/>
      </w:pPr>
      <w:r>
        <w:lastRenderedPageBreak/>
        <w:t>Многопоточность</w:t>
      </w:r>
    </w:p>
    <w:p w:rsidR="004103E2" w:rsidRDefault="004103E2" w:rsidP="001D1D42">
      <w:r>
        <w:t xml:space="preserve">Многопоточность – это свойство платформы или приложения, состоящее в том, что процесс в операционной системе может состоять из нескольких потоков, выполняющихся параллельно. Это позволяет эффективнее использовать машинный ресурс. </w:t>
      </w:r>
      <w:r w:rsidR="001D1D42">
        <w:t>Смысл многопоточности - квазимногозадачность на уровне одного исполняемого процесса. Выполняющийся процесс имеет как минимум один (главный) поток.</w:t>
      </w:r>
    </w:p>
    <w:p w:rsidR="001D1D42" w:rsidRDefault="001D1D42" w:rsidP="001D1D42">
      <w:r>
        <w:t>Многопоточность имеет как достоинства, так и недостатки:</w:t>
      </w:r>
      <w:r>
        <w:br/>
        <w:t>Преимущества – рост производительности при распараллеливании вычислений, перекладывание работы на более свободные ядра (в случае, если процессор не одноядерный), обеспечение плавности работы интерфейса или защита программ от непреднамеренных подвисаний (выделять на задачи программы по потоку, чтобы процесс не затрагивал основной поток)</w:t>
      </w:r>
    </w:p>
    <w:p w:rsidR="001D1D42" w:rsidRDefault="001D1D42" w:rsidP="001D1D42">
      <w:r>
        <w:t xml:space="preserve">Недостатки </w:t>
      </w:r>
      <w:r w:rsidR="00D432C6">
        <w:t>–</w:t>
      </w:r>
      <w:r>
        <w:t xml:space="preserve"> </w:t>
      </w:r>
      <w:r w:rsidR="00D432C6">
        <w:t>возможная интерференция потоков, вопросы правильного распараллеливания, большое количество потоков может наоборот ухудшить работу системы.</w:t>
      </w:r>
    </w:p>
    <w:p w:rsidR="00D432C6" w:rsidRDefault="00D432C6" w:rsidP="001D1D42">
      <w:r>
        <w:t xml:space="preserve">Возможно решить проблему защиты данных, использующихся разными потоками. Для этого используется специальная концепция программирования – </w:t>
      </w:r>
      <w:r>
        <w:rPr>
          <w:lang w:val="en-US"/>
        </w:rPr>
        <w:t>mutex</w:t>
      </w:r>
      <w:r w:rsidRPr="00D432C6">
        <w:t xml:space="preserve"> – </w:t>
      </w:r>
      <w:r>
        <w:rPr>
          <w:lang w:val="en-US"/>
        </w:rPr>
        <w:t>mutual</w:t>
      </w:r>
      <w:r w:rsidRPr="00D432C6">
        <w:t xml:space="preserve"> </w:t>
      </w:r>
      <w:r>
        <w:rPr>
          <w:lang w:val="en-US"/>
        </w:rPr>
        <w:t>exclusion</w:t>
      </w:r>
      <w:r w:rsidRPr="00D432C6">
        <w:t xml:space="preserve"> – </w:t>
      </w:r>
      <w:r>
        <w:t>взаимное исключение. Мьютекс разрешает работать с некоторыми данными только одному потоку, пока он активен (заблокирован). В любое время данными обладает только тот поток, что закрыл мьютекс. Другой поток, оперирующий теми же данными, получит доступ к мьютексу только когда мьютекс разблокируется владеющим им потоком.</w:t>
      </w:r>
    </w:p>
    <w:p w:rsidR="00AC74B6" w:rsidRDefault="00AC74B6">
      <w:pPr>
        <w:ind w:firstLine="709"/>
        <w:jc w:val="left"/>
      </w:pPr>
      <w:r>
        <w:br w:type="page"/>
      </w:r>
    </w:p>
    <w:p w:rsidR="00AC74B6" w:rsidRDefault="00AC74B6" w:rsidP="00AC74B6">
      <w:pPr>
        <w:pStyle w:val="1"/>
      </w:pPr>
      <w:r>
        <w:lastRenderedPageBreak/>
        <w:t>Программа</w:t>
      </w:r>
    </w:p>
    <w:p w:rsidR="00AC74B6" w:rsidRDefault="00AC74B6" w:rsidP="00AC74B6">
      <w:r>
        <w:t>Иллюстрируем пример программы, использующей многопоточность на примере программы, в</w:t>
      </w:r>
      <w:r w:rsidR="00F710F5">
        <w:t xml:space="preserve">ычисляющей произведение матриц. Для упрощения кода, будем вычислять произведение 2х квадратных матриц размерностью </w:t>
      </w:r>
      <w:r w:rsidR="00F710F5">
        <w:rPr>
          <w:lang w:val="en-US"/>
        </w:rPr>
        <w:t>SIZE</w:t>
      </w:r>
      <w:r w:rsidR="00F710F5" w:rsidRPr="00F710F5">
        <w:t xml:space="preserve">. </w:t>
      </w:r>
      <w:r w:rsidR="00F710F5">
        <w:t>Пользователь вводит максимальное количество потоков, с которым он хочет вычислить произведение 2х матриц, затем произведение последовательно вычисляется для потоков 1 – Кол-во введённых пользователем. Процесс занимает время.</w:t>
      </w:r>
    </w:p>
    <w:p w:rsidR="00F710F5" w:rsidRDefault="00F710F5" w:rsidP="00AC74B6">
      <w:r>
        <w:t xml:space="preserve">Здесь потоки создавались в </w:t>
      </w:r>
      <w:r>
        <w:rPr>
          <w:lang w:val="en-US"/>
        </w:rPr>
        <w:t>runtime</w:t>
      </w:r>
      <w:r w:rsidRPr="00F710F5">
        <w:t xml:space="preserve">, </w:t>
      </w:r>
      <w:r>
        <w:t>а не при написании кода. Данные выгружаются в текстовый файл.</w:t>
      </w:r>
    </w:p>
    <w:p w:rsidR="00F710F5" w:rsidRDefault="00F710F5" w:rsidP="00AC74B6">
      <w:r>
        <w:t xml:space="preserve">Программа разбивает матрицу С – результат перемножения – на несколько частей, соответственно количеству потоков. </w:t>
      </w:r>
      <w:r w:rsidR="00B96097">
        <w:t>Каждые несколько рядов исходной матрицы высчитывает отдельный поток. На многоядерных процессорах это должно дать существенную прибавку к производительности, особенно на больших массивах данных. Здесь перемножались матрицы 1000х1000 элементов (</w:t>
      </w:r>
      <w:r w:rsidR="00B96097">
        <w:rPr>
          <w:lang w:val="en-US"/>
        </w:rPr>
        <w:t>int</w:t>
      </w:r>
      <w:r w:rsidR="00B96097" w:rsidRPr="00546791">
        <w:t>)</w:t>
      </w:r>
      <w:r w:rsidR="00B96097">
        <w:t>.</w:t>
      </w:r>
    </w:p>
    <w:p w:rsidR="00B96097" w:rsidRDefault="00B96097" w:rsidP="00AC74B6">
      <w:r>
        <w:t>Характеристики машины</w:t>
      </w:r>
      <w:r w:rsidR="00546791">
        <w:t xml:space="preserve"> приведены на рисунке ниже. Главное – процессор </w:t>
      </w:r>
      <w:r w:rsidR="00546791">
        <w:rPr>
          <w:lang w:val="en-US"/>
        </w:rPr>
        <w:t>intel</w:t>
      </w:r>
      <w:r w:rsidR="00546791" w:rsidRPr="00546791">
        <w:t xml:space="preserve"> </w:t>
      </w:r>
      <w:r w:rsidR="00546791">
        <w:rPr>
          <w:lang w:val="en-US"/>
        </w:rPr>
        <w:t>core</w:t>
      </w:r>
      <w:r w:rsidR="00546791" w:rsidRPr="00546791">
        <w:t xml:space="preserve"> </w:t>
      </w:r>
      <w:r w:rsidR="00546791">
        <w:rPr>
          <w:lang w:val="en-US"/>
        </w:rPr>
        <w:t>i</w:t>
      </w:r>
      <w:r w:rsidR="00546791" w:rsidRPr="00546791">
        <w:t>7 – 4702</w:t>
      </w:r>
      <w:r w:rsidR="00546791">
        <w:rPr>
          <w:lang w:val="en-US"/>
        </w:rPr>
        <w:t>MQ</w:t>
      </w:r>
      <w:r w:rsidR="00546791" w:rsidRPr="00546791">
        <w:t xml:space="preserve">, 4 </w:t>
      </w:r>
      <w:r w:rsidR="00546791">
        <w:t>ядра, гипертрединг,</w:t>
      </w:r>
      <w:r w:rsidR="00546791" w:rsidRPr="00546791">
        <w:t xml:space="preserve"> ~3 </w:t>
      </w:r>
      <w:r w:rsidR="00546791">
        <w:rPr>
          <w:lang w:val="en-US"/>
        </w:rPr>
        <w:t>GHz</w:t>
      </w:r>
      <w:r w:rsidR="00546791" w:rsidRPr="00546791">
        <w:t xml:space="preserve"> </w:t>
      </w:r>
      <w:r w:rsidR="00546791">
        <w:t xml:space="preserve">при работе программы на ядро, </w:t>
      </w:r>
      <w:r w:rsidR="00546791" w:rsidRPr="00546791">
        <w:t xml:space="preserve">8 </w:t>
      </w:r>
      <w:r w:rsidR="00546791">
        <w:rPr>
          <w:lang w:val="en-US"/>
        </w:rPr>
        <w:t>GB</w:t>
      </w:r>
      <w:r w:rsidR="00546791" w:rsidRPr="00546791">
        <w:t xml:space="preserve"> </w:t>
      </w:r>
      <w:r w:rsidR="00546791">
        <w:rPr>
          <w:lang w:val="en-US"/>
        </w:rPr>
        <w:t>RAM</w:t>
      </w:r>
      <w:r w:rsidR="00546791" w:rsidRPr="00546791">
        <w:t xml:space="preserve"> </w:t>
      </w:r>
      <w:r w:rsidR="00546791">
        <w:rPr>
          <w:lang w:val="en-US"/>
        </w:rPr>
        <w:t>DDR</w:t>
      </w:r>
      <w:r w:rsidR="00546791" w:rsidRPr="00546791">
        <w:t>3.</w:t>
      </w:r>
    </w:p>
    <w:p w:rsidR="00546791" w:rsidRDefault="00546791" w:rsidP="00AC74B6">
      <w:r>
        <w:t xml:space="preserve">Посмотрим, как библиотека </w:t>
      </w:r>
      <w:r>
        <w:rPr>
          <w:lang w:val="en-US"/>
        </w:rPr>
        <w:t>thread</w:t>
      </w:r>
      <w:r w:rsidRPr="00546791">
        <w:t xml:space="preserve">, добавленная в с++11 и </w:t>
      </w:r>
      <w:r>
        <w:rPr>
          <w:lang w:val="en-US"/>
        </w:rPr>
        <w:t>windows</w:t>
      </w:r>
      <w:r w:rsidRPr="00546791">
        <w:t xml:space="preserve"> 8.1 </w:t>
      </w:r>
      <w:r>
        <w:t xml:space="preserve">справятся с разделением нагрузки на ядра. График для 1-8 потоков приведён ниже. </w:t>
      </w:r>
    </w:p>
    <w:tbl>
      <w:tblPr>
        <w:tblW w:w="9209" w:type="dxa"/>
        <w:tblLook w:val="04A0" w:firstRow="1" w:lastRow="0" w:firstColumn="1" w:lastColumn="0" w:noHBand="0" w:noVBand="1"/>
      </w:tblPr>
      <w:tblGrid>
        <w:gridCol w:w="972"/>
        <w:gridCol w:w="1143"/>
        <w:gridCol w:w="7094"/>
      </w:tblGrid>
      <w:tr w:rsidR="00546791"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546791" w:rsidRPr="00546791" w:rsidRDefault="00030B0B" w:rsidP="00546791">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К</w:t>
            </w:r>
            <w:r w:rsidR="00546791">
              <w:rPr>
                <w:rFonts w:ascii="Calibri" w:eastAsia="Times New Roman" w:hAnsi="Calibri" w:cs="Times New Roman"/>
                <w:color w:val="000000"/>
                <w:sz w:val="22"/>
              </w:rPr>
              <w:t>ол-во потоков</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46791" w:rsidRPr="00546791" w:rsidRDefault="00030B0B" w:rsidP="00546791">
            <w:pPr>
              <w:spacing w:after="0" w:line="240" w:lineRule="auto"/>
              <w:jc w:val="right"/>
              <w:rPr>
                <w:rFonts w:ascii="Calibri" w:eastAsia="Times New Roman" w:hAnsi="Calibri" w:cs="Times New Roman"/>
                <w:color w:val="000000"/>
                <w:sz w:val="22"/>
              </w:rPr>
            </w:pPr>
            <w:r>
              <w:rPr>
                <w:rFonts w:ascii="Calibri" w:eastAsia="Times New Roman" w:hAnsi="Calibri" w:cs="Times New Roman"/>
                <w:color w:val="000000"/>
                <w:sz w:val="22"/>
              </w:rPr>
              <w:t>Время выполнения, мс</w:t>
            </w:r>
          </w:p>
        </w:tc>
      </w:tr>
      <w:tr w:rsidR="00E27E5F"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eastAsia="Times New Roman" w:hAnsi="Calibri"/>
                <w:color w:val="000000"/>
                <w:sz w:val="22"/>
              </w:rPr>
            </w:pPr>
            <w:r>
              <w:rPr>
                <w:rFonts w:ascii="Calibri" w:hAnsi="Calibri"/>
                <w:color w:val="000000"/>
                <w:sz w:val="22"/>
              </w:rPr>
              <w:t>1</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11 825</w:t>
            </w:r>
          </w:p>
        </w:tc>
      </w:tr>
      <w:tr w:rsidR="00E27E5F"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2</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5 578</w:t>
            </w:r>
          </w:p>
        </w:tc>
      </w:tr>
      <w:tr w:rsidR="00E27E5F"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3</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3 713</w:t>
            </w:r>
          </w:p>
        </w:tc>
      </w:tr>
      <w:tr w:rsidR="00E27E5F"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lastRenderedPageBreak/>
              <w:t>4</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3 037</w:t>
            </w:r>
          </w:p>
        </w:tc>
      </w:tr>
      <w:tr w:rsidR="00E27E5F"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5</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2 744</w:t>
            </w:r>
          </w:p>
        </w:tc>
      </w:tr>
      <w:tr w:rsidR="00E27E5F"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6</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2 505</w:t>
            </w:r>
          </w:p>
        </w:tc>
      </w:tr>
      <w:tr w:rsidR="00E27E5F"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7</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E5F" w:rsidRDefault="00E27E5F" w:rsidP="00E27E5F">
            <w:pPr>
              <w:jc w:val="right"/>
              <w:rPr>
                <w:rFonts w:ascii="Calibri" w:hAnsi="Calibri"/>
                <w:color w:val="000000"/>
                <w:sz w:val="22"/>
              </w:rPr>
            </w:pPr>
            <w:r>
              <w:rPr>
                <w:rFonts w:ascii="Calibri" w:hAnsi="Calibri"/>
                <w:color w:val="000000"/>
                <w:sz w:val="22"/>
              </w:rPr>
              <w:t>2 425</w:t>
            </w:r>
          </w:p>
        </w:tc>
      </w:tr>
      <w:tr w:rsidR="00E27E5F" w:rsidRPr="00546791" w:rsidTr="00030B0B">
        <w:trPr>
          <w:trHeight w:val="300"/>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27E5F" w:rsidRDefault="00E27E5F" w:rsidP="00E27E5F">
            <w:pPr>
              <w:jc w:val="right"/>
              <w:rPr>
                <w:rFonts w:ascii="Calibri" w:hAnsi="Calibri"/>
                <w:color w:val="000000"/>
                <w:sz w:val="22"/>
              </w:rPr>
            </w:pPr>
            <w:r>
              <w:rPr>
                <w:rFonts w:ascii="Calibri" w:hAnsi="Calibri"/>
                <w:color w:val="000000"/>
                <w:sz w:val="22"/>
              </w:rPr>
              <w:t>8</w:t>
            </w:r>
          </w:p>
        </w:tc>
        <w:tc>
          <w:tcPr>
            <w:tcW w:w="70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7E5F" w:rsidRDefault="00E27E5F" w:rsidP="00E27E5F">
            <w:pPr>
              <w:jc w:val="right"/>
              <w:rPr>
                <w:rFonts w:ascii="Calibri" w:hAnsi="Calibri"/>
                <w:color w:val="000000"/>
                <w:sz w:val="22"/>
              </w:rPr>
            </w:pPr>
            <w:r>
              <w:rPr>
                <w:rFonts w:ascii="Calibri" w:hAnsi="Calibri"/>
                <w:color w:val="000000"/>
                <w:sz w:val="22"/>
              </w:rPr>
              <w:t>2 419</w:t>
            </w:r>
          </w:p>
        </w:tc>
      </w:tr>
      <w:tr w:rsidR="00E27E5F" w:rsidRPr="00546791" w:rsidTr="00E27E5F">
        <w:trPr>
          <w:trHeight w:val="300"/>
        </w:trPr>
        <w:tc>
          <w:tcPr>
            <w:tcW w:w="972" w:type="dxa"/>
            <w:tcBorders>
              <w:top w:val="single" w:sz="4" w:space="0" w:color="auto"/>
              <w:left w:val="nil"/>
              <w:bottom w:val="nil"/>
              <w:right w:val="nil"/>
            </w:tcBorders>
            <w:shd w:val="clear" w:color="auto" w:fill="auto"/>
            <w:noWrap/>
            <w:vAlign w:val="bottom"/>
          </w:tcPr>
          <w:p w:rsidR="00E27E5F" w:rsidRDefault="00E27E5F" w:rsidP="00E27E5F">
            <w:pPr>
              <w:jc w:val="right"/>
              <w:rPr>
                <w:rFonts w:ascii="Calibri" w:hAnsi="Calibri"/>
                <w:color w:val="000000"/>
                <w:sz w:val="22"/>
              </w:rPr>
            </w:pPr>
          </w:p>
        </w:tc>
        <w:tc>
          <w:tcPr>
            <w:tcW w:w="8237" w:type="dxa"/>
            <w:gridSpan w:val="2"/>
            <w:tcBorders>
              <w:top w:val="single" w:sz="4" w:space="0" w:color="auto"/>
              <w:left w:val="nil"/>
              <w:bottom w:val="nil"/>
              <w:right w:val="nil"/>
            </w:tcBorders>
            <w:shd w:val="clear" w:color="auto" w:fill="auto"/>
            <w:noWrap/>
            <w:vAlign w:val="bottom"/>
          </w:tcPr>
          <w:p w:rsidR="00E27E5F" w:rsidRDefault="00E27E5F" w:rsidP="00E27E5F">
            <w:pPr>
              <w:jc w:val="right"/>
              <w:rPr>
                <w:rFonts w:ascii="Calibri" w:hAnsi="Calibri"/>
                <w:color w:val="000000"/>
                <w:sz w:val="22"/>
              </w:rPr>
            </w:pPr>
          </w:p>
        </w:tc>
      </w:tr>
    </w:tbl>
    <w:p w:rsidR="00546791" w:rsidRPr="00546791" w:rsidRDefault="00546791" w:rsidP="00AC74B6"/>
    <w:p w:rsidR="00B96097" w:rsidRPr="00546791" w:rsidRDefault="00B96097" w:rsidP="00AC74B6">
      <w:r>
        <w:rPr>
          <w:noProof/>
        </w:rPr>
        <w:drawing>
          <wp:inline distT="0" distB="0" distL="0" distR="0" wp14:anchorId="7AEC9E09" wp14:editId="06822047">
            <wp:extent cx="5940425" cy="53428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42890"/>
                    </a:xfrm>
                    <a:prstGeom prst="rect">
                      <a:avLst/>
                    </a:prstGeom>
                  </pic:spPr>
                </pic:pic>
              </a:graphicData>
            </a:graphic>
          </wp:inline>
        </w:drawing>
      </w:r>
    </w:p>
    <w:p w:rsidR="00546791" w:rsidRDefault="00546791" w:rsidP="00AC74B6"/>
    <w:p w:rsidR="00030B0B" w:rsidRDefault="00030B0B" w:rsidP="00AC74B6"/>
    <w:p w:rsidR="00E27E5F" w:rsidRDefault="00E27E5F" w:rsidP="00E27E5F">
      <w:pPr>
        <w:jc w:val="center"/>
      </w:pPr>
      <w:r>
        <w:rPr>
          <w:noProof/>
        </w:rPr>
        <w:lastRenderedPageBreak/>
        <w:drawing>
          <wp:inline distT="0" distB="0" distL="0" distR="0" wp14:anchorId="71704E88" wp14:editId="1625FC2A">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A463D" w:rsidRDefault="00030B0B" w:rsidP="00AC74B6">
      <w:r>
        <w:t xml:space="preserve">Очень быстро время выполнения стремится вниз при использовании 1-4 потоков, дальше падение не столь быстрое. На больших матрицах потоки дадут большие выигрыши во времени. Например, выигрыш на матрицах 500х500 заметен гораздо хуже. </w:t>
      </w:r>
    </w:p>
    <w:p w:rsidR="00024E94" w:rsidRDefault="001A463D" w:rsidP="00AC74B6">
      <w:r>
        <w:t xml:space="preserve">Предусмотрена проверка правильности вычисления матриц. Результирующие матрицы записываются в файл </w:t>
      </w:r>
      <w:r>
        <w:rPr>
          <w:lang w:val="en-US"/>
        </w:rPr>
        <w:t>matrix</w:t>
      </w:r>
      <w:r w:rsidRPr="001A463D">
        <w:t>.</w:t>
      </w:r>
      <w:r>
        <w:rPr>
          <w:lang w:val="en-US"/>
        </w:rPr>
        <w:t>txt</w:t>
      </w:r>
      <w:r>
        <w:t>.</w:t>
      </w:r>
    </w:p>
    <w:p w:rsidR="00024E94" w:rsidRDefault="00024E94">
      <w:pPr>
        <w:ind w:firstLine="709"/>
        <w:jc w:val="left"/>
      </w:pPr>
      <w:r>
        <w:br w:type="page"/>
      </w:r>
    </w:p>
    <w:p w:rsidR="001A463D" w:rsidRDefault="00024E94" w:rsidP="00024E94">
      <w:pPr>
        <w:pStyle w:val="1"/>
      </w:pPr>
      <w:r>
        <w:lastRenderedPageBreak/>
        <w:t>Заключение</w:t>
      </w:r>
    </w:p>
    <w:p w:rsidR="00024E94" w:rsidRPr="00024E94" w:rsidRDefault="00024E94" w:rsidP="00024E94">
      <w:r>
        <w:t xml:space="preserve">В данной работе многопоточность была реализована из </w:t>
      </w:r>
      <w:r>
        <w:rPr>
          <w:lang w:val="en-US"/>
        </w:rPr>
        <w:t>STL</w:t>
      </w:r>
      <w:r w:rsidRPr="00024E94">
        <w:t xml:space="preserve">. </w:t>
      </w:r>
      <w:r>
        <w:t>Увеличение количества потоков увеличивает быстродействие, но только если потоков не слишком много. Для одноядерного компьютера, например, прироста производительности не будет.</w:t>
      </w:r>
      <w:bookmarkStart w:id="0" w:name="_GoBack"/>
      <w:bookmarkEnd w:id="0"/>
    </w:p>
    <w:p w:rsidR="00F45BA8" w:rsidRDefault="00F45BA8" w:rsidP="00AC74B6">
      <w:r>
        <w:t>Исходный код:</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Multithreading.cpp: определяет точку входа для консольного приложения.</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8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"stdafx.h"</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&lt;thread&gt;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&lt;chrono&gt;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&lt;iostream&gt;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&lt;ctime&gt;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808080"/>
          <w:sz w:val="19"/>
          <w:szCs w:val="19"/>
          <w:lang w:val="en-US" w:eastAsia="en-US"/>
        </w:rPr>
        <w:t>#include</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&lt;fstream&gt;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using</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namespace</w:t>
      </w:r>
      <w:r w:rsidRPr="00F45BA8">
        <w:rPr>
          <w:rFonts w:ascii="Consolas" w:eastAsiaTheme="minorHAnsi" w:hAnsi="Consolas" w:cs="Consolas"/>
          <w:color w:val="000000"/>
          <w:sz w:val="19"/>
          <w:szCs w:val="19"/>
          <w:lang w:val="en-US" w:eastAsia="en-US"/>
        </w:rPr>
        <w:t xml:space="preserve"> std;</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std::chrono;</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//Простое перемножение, по определению</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void</w:t>
      </w:r>
      <w:r w:rsidRPr="00F45BA8">
        <w:rPr>
          <w:rFonts w:ascii="Consolas" w:eastAsiaTheme="minorHAnsi" w:hAnsi="Consolas" w:cs="Consolas"/>
          <w:color w:val="000000"/>
          <w:sz w:val="19"/>
          <w:szCs w:val="19"/>
          <w:lang w:val="en-US" w:eastAsia="en-US"/>
        </w:rPr>
        <w:t xml:space="preserve"> simple_multiplication(</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B</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j = 0; j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j++)</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//Пробег по каждой паре ij</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808080"/>
          <w:sz w:val="19"/>
          <w:szCs w:val="19"/>
          <w:lang w:eastAsia="en-US"/>
        </w:rPr>
        <w:t>result</w:t>
      </w:r>
      <w:r>
        <w:rPr>
          <w:rFonts w:ascii="Consolas" w:eastAsiaTheme="minorHAnsi" w:hAnsi="Consolas" w:cs="Consolas"/>
          <w:color w:val="000000"/>
          <w:sz w:val="19"/>
          <w:szCs w:val="19"/>
          <w:lang w:eastAsia="en-US"/>
        </w:rPr>
        <w:t>[i][j] = 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k = 0; k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k++)</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 xml:space="preserve">[i][j] +=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[i][k] * </w:t>
      </w:r>
      <w:r w:rsidRPr="00F45BA8">
        <w:rPr>
          <w:rFonts w:ascii="Consolas" w:eastAsiaTheme="minorHAnsi" w:hAnsi="Consolas" w:cs="Consolas"/>
          <w:color w:val="808080"/>
          <w:sz w:val="19"/>
          <w:szCs w:val="19"/>
          <w:lang w:val="en-US" w:eastAsia="en-US"/>
        </w:rPr>
        <w:t>B</w:t>
      </w:r>
      <w:r w:rsidRPr="00F45BA8">
        <w:rPr>
          <w:rFonts w:ascii="Consolas" w:eastAsiaTheme="minorHAnsi" w:hAnsi="Consolas" w:cs="Consolas"/>
          <w:color w:val="000000"/>
          <w:sz w:val="19"/>
          <w:szCs w:val="19"/>
          <w:lang w:val="en-US" w:eastAsia="en-US"/>
        </w:rPr>
        <w:t>[k][j];</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return</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void</w:t>
      </w:r>
      <w:r w:rsidRPr="00F45BA8">
        <w:rPr>
          <w:rFonts w:ascii="Consolas" w:eastAsiaTheme="minorHAnsi" w:hAnsi="Consolas" w:cs="Consolas"/>
          <w:color w:val="000000"/>
          <w:sz w:val="19"/>
          <w:szCs w:val="19"/>
          <w:lang w:val="en-US" w:eastAsia="en-US"/>
        </w:rPr>
        <w:t xml:space="preserve"> fill(</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srand(time(0));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j = 0; j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j++)</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[i][j] = rand() % 100;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void</w:t>
      </w:r>
      <w:r w:rsidRPr="00F45BA8">
        <w:rPr>
          <w:rFonts w:ascii="Consolas" w:eastAsiaTheme="minorHAnsi" w:hAnsi="Consolas" w:cs="Consolas"/>
          <w:color w:val="000000"/>
          <w:sz w:val="19"/>
          <w:szCs w:val="19"/>
          <w:lang w:val="en-US" w:eastAsia="en-US"/>
        </w:rPr>
        <w:t xml:space="preserve"> thread_calculate(</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B</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Lborder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Rborder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j = </w:t>
      </w:r>
      <w:r w:rsidRPr="00F45BA8">
        <w:rPr>
          <w:rFonts w:ascii="Consolas" w:eastAsiaTheme="minorHAnsi" w:hAnsi="Consolas" w:cs="Consolas"/>
          <w:color w:val="808080"/>
          <w:sz w:val="19"/>
          <w:szCs w:val="19"/>
          <w:lang w:val="en-US" w:eastAsia="en-US"/>
        </w:rPr>
        <w:t>Lborder</w:t>
      </w:r>
      <w:r w:rsidRPr="00F45BA8">
        <w:rPr>
          <w:rFonts w:ascii="Consolas" w:eastAsiaTheme="minorHAnsi" w:hAnsi="Consolas" w:cs="Consolas"/>
          <w:color w:val="000000"/>
          <w:sz w:val="19"/>
          <w:szCs w:val="19"/>
          <w:lang w:val="en-US" w:eastAsia="en-US"/>
        </w:rPr>
        <w:t xml:space="preserve">-1; j &lt; </w:t>
      </w:r>
      <w:r w:rsidRPr="00F45BA8">
        <w:rPr>
          <w:rFonts w:ascii="Consolas" w:eastAsiaTheme="minorHAnsi" w:hAnsi="Consolas" w:cs="Consolas"/>
          <w:color w:val="808080"/>
          <w:sz w:val="19"/>
          <w:szCs w:val="19"/>
          <w:lang w:val="en-US" w:eastAsia="en-US"/>
        </w:rPr>
        <w:t>Rborder</w:t>
      </w:r>
      <w:r w:rsidRPr="00F45BA8">
        <w:rPr>
          <w:rFonts w:ascii="Consolas" w:eastAsiaTheme="minorHAnsi" w:hAnsi="Consolas" w:cs="Consolas"/>
          <w:color w:val="000000"/>
          <w:sz w:val="19"/>
          <w:szCs w:val="19"/>
          <w:lang w:val="en-US" w:eastAsia="en-US"/>
        </w:rPr>
        <w:t>; j++)</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//Пробег по каждой паре ij в пределах границы по столбцам</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[i][j] = 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k = 0; k &lt; </w:t>
      </w:r>
      <w:r w:rsidRPr="00F45BA8">
        <w:rPr>
          <w:rFonts w:ascii="Consolas" w:eastAsiaTheme="minorHAnsi" w:hAnsi="Consolas" w:cs="Consolas"/>
          <w:color w:val="808080"/>
          <w:sz w:val="19"/>
          <w:szCs w:val="19"/>
          <w:lang w:val="en-US" w:eastAsia="en-US"/>
        </w:rPr>
        <w:t>size</w:t>
      </w:r>
      <w:r w:rsidRPr="00F45BA8">
        <w:rPr>
          <w:rFonts w:ascii="Consolas" w:eastAsiaTheme="minorHAnsi" w:hAnsi="Consolas" w:cs="Consolas"/>
          <w:color w:val="000000"/>
          <w:sz w:val="19"/>
          <w:szCs w:val="19"/>
          <w:lang w:val="en-US" w:eastAsia="en-US"/>
        </w:rPr>
        <w:t>; k++)</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808080"/>
          <w:sz w:val="19"/>
          <w:szCs w:val="19"/>
          <w:lang w:val="en-US" w:eastAsia="en-US"/>
        </w:rPr>
        <w:t>result</w:t>
      </w:r>
      <w:r w:rsidRPr="00F45BA8">
        <w:rPr>
          <w:rFonts w:ascii="Consolas" w:eastAsiaTheme="minorHAnsi" w:hAnsi="Consolas" w:cs="Consolas"/>
          <w:color w:val="000000"/>
          <w:sz w:val="19"/>
          <w:szCs w:val="19"/>
          <w:lang w:val="en-US" w:eastAsia="en-US"/>
        </w:rPr>
        <w:t xml:space="preserve">[i][j] += </w:t>
      </w:r>
      <w:r w:rsidRPr="00F45BA8">
        <w:rPr>
          <w:rFonts w:ascii="Consolas" w:eastAsiaTheme="minorHAnsi" w:hAnsi="Consolas" w:cs="Consolas"/>
          <w:color w:val="808080"/>
          <w:sz w:val="19"/>
          <w:szCs w:val="19"/>
          <w:lang w:val="en-US" w:eastAsia="en-US"/>
        </w:rPr>
        <w:t>A</w:t>
      </w:r>
      <w:r w:rsidRPr="00F45BA8">
        <w:rPr>
          <w:rFonts w:ascii="Consolas" w:eastAsiaTheme="minorHAnsi" w:hAnsi="Consolas" w:cs="Consolas"/>
          <w:color w:val="000000"/>
          <w:sz w:val="19"/>
          <w:szCs w:val="19"/>
          <w:lang w:val="en-US" w:eastAsia="en-US"/>
        </w:rPr>
        <w:t xml:space="preserve">[i][k] * </w:t>
      </w:r>
      <w:r w:rsidRPr="00F45BA8">
        <w:rPr>
          <w:rFonts w:ascii="Consolas" w:eastAsiaTheme="minorHAnsi" w:hAnsi="Consolas" w:cs="Consolas"/>
          <w:color w:val="808080"/>
          <w:sz w:val="19"/>
          <w:szCs w:val="19"/>
          <w:lang w:val="en-US" w:eastAsia="en-US"/>
        </w:rPr>
        <w:t>B</w:t>
      </w:r>
      <w:r w:rsidRPr="00F45BA8">
        <w:rPr>
          <w:rFonts w:ascii="Consolas" w:eastAsiaTheme="minorHAnsi" w:hAnsi="Consolas" w:cs="Consolas"/>
          <w:color w:val="000000"/>
          <w:sz w:val="19"/>
          <w:szCs w:val="19"/>
          <w:lang w:val="en-US" w:eastAsia="en-US"/>
        </w:rPr>
        <w:t>[k][j];</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return</w:t>
      </w: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main()</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SIZE = 1000;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//Каждый поток будет заполнять свои ряды в получившейся матрице.</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A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SIZE;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A[i]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B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SIZE;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B[i]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C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SIZE;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C[i]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fill(A, 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fill(B, 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num_threads = 0,j=0;</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 xml:space="preserve">cout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"Enter maximum number of threads (takes time): "</w:t>
      </w:r>
      <w:r w:rsidRPr="00F45BA8">
        <w:rPr>
          <w:rFonts w:ascii="Consolas" w:eastAsiaTheme="minorHAnsi" w:hAnsi="Consolas" w:cs="Consolas"/>
          <w:color w:val="000000"/>
          <w:sz w:val="19"/>
          <w:szCs w:val="19"/>
          <w:lang w:val="en-US" w:eastAsia="en-US"/>
        </w:rPr>
        <w:t>;</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j;</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//Тут прогнать несколько раз для кол-ва потоков</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num_threads = 1; num_threads &lt;=j; num_threads++)</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start = clock();</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rows_per_thread = SIZE / num_threads; </w:t>
      </w:r>
      <w:r w:rsidRPr="00F45BA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Деление</w:t>
      </w:r>
      <w:r w:rsidRPr="00F45BA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нацело</w:t>
      </w:r>
      <w:r w:rsidRPr="00F45BA8">
        <w:rPr>
          <w:rFonts w:ascii="Consolas" w:eastAsiaTheme="minorHAnsi" w:hAnsi="Consolas" w:cs="Consolas"/>
          <w:color w:val="008000"/>
          <w:sz w:val="19"/>
          <w:szCs w:val="19"/>
          <w:lang w:val="en-US" w:eastAsia="en-US"/>
        </w:rPr>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2B91AF"/>
          <w:sz w:val="19"/>
          <w:szCs w:val="19"/>
          <w:lang w:val="en-US" w:eastAsia="en-US"/>
        </w:rPr>
        <w:t>thread</w:t>
      </w:r>
      <w:r w:rsidRPr="00F45BA8">
        <w:rPr>
          <w:rFonts w:ascii="Consolas" w:eastAsiaTheme="minorHAnsi" w:hAnsi="Consolas" w:cs="Consolas"/>
          <w:color w:val="000000"/>
          <w:sz w:val="19"/>
          <w:szCs w:val="19"/>
          <w:lang w:val="en-US" w:eastAsia="en-US"/>
        </w:rPr>
        <w:t xml:space="preserve">* thr = </w:t>
      </w:r>
      <w:r w:rsidRPr="00F45BA8">
        <w:rPr>
          <w:rFonts w:ascii="Consolas" w:eastAsiaTheme="minorHAnsi" w:hAnsi="Consolas" w:cs="Consolas"/>
          <w:color w:val="0000FF"/>
          <w:sz w:val="19"/>
          <w:szCs w:val="19"/>
          <w:lang w:val="en-US" w:eastAsia="en-US"/>
        </w:rPr>
        <w:t>new</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2B91AF"/>
          <w:sz w:val="19"/>
          <w:szCs w:val="19"/>
          <w:lang w:val="en-US" w:eastAsia="en-US"/>
        </w:rPr>
        <w:t>thread</w:t>
      </w:r>
      <w:r w:rsidRPr="00F45BA8">
        <w:rPr>
          <w:rFonts w:ascii="Consolas" w:eastAsiaTheme="minorHAnsi" w:hAnsi="Consolas" w:cs="Consolas"/>
          <w:color w:val="000000"/>
          <w:sz w:val="19"/>
          <w:szCs w:val="19"/>
          <w:lang w:val="en-US" w:eastAsia="en-US"/>
        </w:rPr>
        <w:t>[num_threads];</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//Для всех потоков кроме последнего</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rows_from = 1;</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num_threads - 1;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thr[i] </w:t>
      </w:r>
      <w:r w:rsidRPr="00F45BA8">
        <w:rPr>
          <w:rFonts w:ascii="Consolas" w:eastAsiaTheme="minorHAnsi" w:hAnsi="Consolas" w:cs="Consolas"/>
          <w:color w:val="008080"/>
          <w:sz w:val="19"/>
          <w:szCs w:val="19"/>
          <w:lang w:val="en-US" w:eastAsia="en-US"/>
        </w:rPr>
        <w: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2B91AF"/>
          <w:sz w:val="19"/>
          <w:szCs w:val="19"/>
          <w:lang w:val="en-US" w:eastAsia="en-US"/>
        </w:rPr>
        <w:t>thread</w:t>
      </w:r>
      <w:r w:rsidRPr="00F45BA8">
        <w:rPr>
          <w:rFonts w:ascii="Consolas" w:eastAsiaTheme="minorHAnsi" w:hAnsi="Consolas" w:cs="Consolas"/>
          <w:color w:val="000000"/>
          <w:sz w:val="19"/>
          <w:szCs w:val="19"/>
          <w:lang w:val="en-US" w:eastAsia="en-US"/>
        </w:rPr>
        <w:t>(thread_calculate, A, B, C, rows_from, rows_from + rows_per_thread - 1, 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rows_from += (rows_per_thread + 1);</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thr[i].join();</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//Для посленнего потока</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45BA8">
        <w:rPr>
          <w:rFonts w:ascii="Consolas" w:eastAsiaTheme="minorHAnsi" w:hAnsi="Consolas" w:cs="Consolas"/>
          <w:color w:val="000000"/>
          <w:sz w:val="19"/>
          <w:szCs w:val="19"/>
          <w:lang w:val="en-US" w:eastAsia="en-US"/>
        </w:rPr>
        <w:t xml:space="preserve">thr[num_threads - 1] </w:t>
      </w:r>
      <w:r w:rsidRPr="00F45BA8">
        <w:rPr>
          <w:rFonts w:ascii="Consolas" w:eastAsiaTheme="minorHAnsi" w:hAnsi="Consolas" w:cs="Consolas"/>
          <w:color w:val="008080"/>
          <w:sz w:val="19"/>
          <w:szCs w:val="19"/>
          <w:lang w:val="en-US" w:eastAsia="en-US"/>
        </w:rPr>
        <w: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2B91AF"/>
          <w:sz w:val="19"/>
          <w:szCs w:val="19"/>
          <w:lang w:val="en-US" w:eastAsia="en-US"/>
        </w:rPr>
        <w:t>thread</w:t>
      </w:r>
      <w:r w:rsidRPr="00F45BA8">
        <w:rPr>
          <w:rFonts w:ascii="Consolas" w:eastAsiaTheme="minorHAnsi" w:hAnsi="Consolas" w:cs="Consolas"/>
          <w:color w:val="000000"/>
          <w:sz w:val="19"/>
          <w:szCs w:val="19"/>
          <w:lang w:val="en-US" w:eastAsia="en-US"/>
        </w:rPr>
        <w:t>(thread_calculate, A, B, C, rows_from, SIZE, SIZE);</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thr[num_threads - 1].join();</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end = clock();</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2B91AF"/>
          <w:sz w:val="19"/>
          <w:szCs w:val="19"/>
          <w:lang w:val="en-US" w:eastAsia="en-US"/>
        </w:rPr>
        <w:t>ofstream</w:t>
      </w:r>
      <w:r w:rsidRPr="00F45BA8">
        <w:rPr>
          <w:rFonts w:ascii="Consolas" w:eastAsiaTheme="minorHAnsi" w:hAnsi="Consolas" w:cs="Consolas"/>
          <w:color w:val="000000"/>
          <w:sz w:val="19"/>
          <w:szCs w:val="19"/>
          <w:lang w:val="en-US" w:eastAsia="en-US"/>
        </w:rPr>
        <w:t xml:space="preserve"> file(</w:t>
      </w:r>
      <w:r w:rsidRPr="00F45BA8">
        <w:rPr>
          <w:rFonts w:ascii="Consolas" w:eastAsiaTheme="minorHAnsi" w:hAnsi="Consolas" w:cs="Consolas"/>
          <w:color w:val="A31515"/>
          <w:sz w:val="19"/>
          <w:szCs w:val="19"/>
          <w:lang w:val="en-US" w:eastAsia="en-US"/>
        </w:rPr>
        <w:t>"output.txt"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2B91AF"/>
          <w:sz w:val="19"/>
          <w:szCs w:val="19"/>
          <w:lang w:val="en-US" w:eastAsia="en-US"/>
        </w:rPr>
        <w:t>ios_base</w:t>
      </w:r>
      <w:r w:rsidRPr="00F45BA8">
        <w:rPr>
          <w:rFonts w:ascii="Consolas" w:eastAsiaTheme="minorHAnsi" w:hAnsi="Consolas" w:cs="Consolas"/>
          <w:color w:val="000000"/>
          <w:sz w:val="19"/>
          <w:szCs w:val="19"/>
          <w:lang w:val="en-US" w:eastAsia="en-US"/>
        </w:rPr>
        <w:t>::app);</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 xml:space="preserve">file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num_threads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A31515"/>
          <w:sz w:val="19"/>
          <w:szCs w:val="19"/>
          <w:lang w:val="en-US" w:eastAsia="en-US"/>
        </w:rPr>
        <w:t>" "</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end - start </w:t>
      </w:r>
      <w:r w:rsidRPr="00F45BA8">
        <w:rPr>
          <w:rFonts w:ascii="Consolas" w:eastAsiaTheme="minorHAnsi" w:hAnsi="Consolas" w:cs="Consolas"/>
          <w:color w:val="008080"/>
          <w:sz w:val="19"/>
          <w:szCs w:val="19"/>
          <w:lang w:val="en-US" w:eastAsia="en-US"/>
        </w:rPr>
        <w:t>&lt;&lt;</w:t>
      </w:r>
      <w:r w:rsidRPr="00F45BA8">
        <w:rPr>
          <w:rFonts w:ascii="Consolas" w:eastAsiaTheme="minorHAnsi" w:hAnsi="Consolas" w:cs="Consolas"/>
          <w:color w:val="000000"/>
          <w:sz w:val="19"/>
          <w:szCs w:val="19"/>
          <w:lang w:val="en-US" w:eastAsia="en-US"/>
        </w:rPr>
        <w:t xml:space="preserve"> endl;</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for</w:t>
      </w:r>
      <w:r w:rsidRPr="00F45BA8">
        <w:rPr>
          <w:rFonts w:ascii="Consolas" w:eastAsiaTheme="minorHAnsi" w:hAnsi="Consolas" w:cs="Consolas"/>
          <w:color w:val="000000"/>
          <w:sz w:val="19"/>
          <w:szCs w:val="19"/>
          <w:lang w:val="en-US" w:eastAsia="en-US"/>
        </w:rPr>
        <w:t xml:space="preserve"> (</w:t>
      </w:r>
      <w:r w:rsidRPr="00F45BA8">
        <w:rPr>
          <w:rFonts w:ascii="Consolas" w:eastAsiaTheme="minorHAnsi" w:hAnsi="Consolas" w:cs="Consolas"/>
          <w:color w:val="0000FF"/>
          <w:sz w:val="19"/>
          <w:szCs w:val="19"/>
          <w:lang w:val="en-US" w:eastAsia="en-US"/>
        </w:rPr>
        <w:t>int</w:t>
      </w:r>
      <w:r w:rsidRPr="00F45BA8">
        <w:rPr>
          <w:rFonts w:ascii="Consolas" w:eastAsiaTheme="minorHAnsi" w:hAnsi="Consolas" w:cs="Consolas"/>
          <w:color w:val="000000"/>
          <w:sz w:val="19"/>
          <w:szCs w:val="19"/>
          <w:lang w:val="en-US" w:eastAsia="en-US"/>
        </w:rPr>
        <w:t xml:space="preserve"> i = 0; i &lt; num_threads; i++)</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t>thr[i].~thread();</w:t>
      </w:r>
    </w:p>
    <w:p w:rsidR="00F45BA8" w:rsidRP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val="en-US" w:eastAsia="en-US"/>
        </w:rPr>
      </w:pP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00"/>
          <w:sz w:val="19"/>
          <w:szCs w:val="19"/>
          <w:lang w:val="en-US" w:eastAsia="en-US"/>
        </w:rPr>
        <w:tab/>
      </w:r>
      <w:r w:rsidRPr="00F45BA8">
        <w:rPr>
          <w:rFonts w:ascii="Consolas" w:eastAsiaTheme="minorHAnsi" w:hAnsi="Consolas" w:cs="Consolas"/>
          <w:color w:val="0000FF"/>
          <w:sz w:val="19"/>
          <w:szCs w:val="19"/>
          <w:lang w:val="en-US" w:eastAsia="en-US"/>
        </w:rPr>
        <w:t>delete []</w:t>
      </w:r>
      <w:r w:rsidRPr="00F45BA8">
        <w:rPr>
          <w:rFonts w:ascii="Consolas" w:eastAsiaTheme="minorHAnsi" w:hAnsi="Consolas" w:cs="Consolas"/>
          <w:color w:val="000000"/>
          <w:sz w:val="19"/>
          <w:szCs w:val="19"/>
          <w:lang w:val="en-US" w:eastAsia="en-US"/>
        </w:rPr>
        <w:t xml:space="preserve"> thr;</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sidRPr="00F45BA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F45BA8" w:rsidRDefault="00F45BA8" w:rsidP="00F45BA8">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F45BA8" w:rsidRPr="00546791" w:rsidRDefault="00F45BA8" w:rsidP="00F45BA8">
      <w:r>
        <w:rPr>
          <w:rFonts w:ascii="Consolas" w:eastAsiaTheme="minorHAnsi" w:hAnsi="Consolas" w:cs="Consolas"/>
          <w:color w:val="000000"/>
          <w:sz w:val="19"/>
          <w:szCs w:val="19"/>
          <w:lang w:eastAsia="en-US"/>
        </w:rPr>
        <w:t>}</w:t>
      </w:r>
    </w:p>
    <w:sectPr w:rsidR="00F45BA8" w:rsidRPr="0054679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F7D" w:rsidRDefault="00104F7D" w:rsidP="001A516F">
      <w:pPr>
        <w:spacing w:after="0" w:line="240" w:lineRule="auto"/>
      </w:pPr>
      <w:r>
        <w:separator/>
      </w:r>
    </w:p>
  </w:endnote>
  <w:endnote w:type="continuationSeparator" w:id="0">
    <w:p w:rsidR="00104F7D" w:rsidRDefault="00104F7D" w:rsidP="001A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PT Sans">
    <w:altName w:val="PT Sans"/>
    <w:panose1 w:val="020B0503020203020204"/>
    <w:charset w:val="CC"/>
    <w:family w:val="swiss"/>
    <w:pitch w:val="variable"/>
    <w:sig w:usb0="A00002EF" w:usb1="5000204B" w:usb2="00000000" w:usb3="00000000" w:csb0="00000097"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F7D" w:rsidRDefault="00104F7D" w:rsidP="001A516F">
      <w:pPr>
        <w:spacing w:after="0" w:line="240" w:lineRule="auto"/>
      </w:pPr>
      <w:r>
        <w:separator/>
      </w:r>
    </w:p>
  </w:footnote>
  <w:footnote w:type="continuationSeparator" w:id="0">
    <w:p w:rsidR="00104F7D" w:rsidRDefault="00104F7D" w:rsidP="001A51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E2"/>
    <w:rsid w:val="00007666"/>
    <w:rsid w:val="00021DD9"/>
    <w:rsid w:val="00024E94"/>
    <w:rsid w:val="00030B0B"/>
    <w:rsid w:val="000625F5"/>
    <w:rsid w:val="001032DF"/>
    <w:rsid w:val="00104F7D"/>
    <w:rsid w:val="00113101"/>
    <w:rsid w:val="00132C93"/>
    <w:rsid w:val="001415D2"/>
    <w:rsid w:val="00176503"/>
    <w:rsid w:val="00181BF6"/>
    <w:rsid w:val="00182121"/>
    <w:rsid w:val="00182BBC"/>
    <w:rsid w:val="00194A52"/>
    <w:rsid w:val="001A463D"/>
    <w:rsid w:val="001A516F"/>
    <w:rsid w:val="001A5BFD"/>
    <w:rsid w:val="001A7199"/>
    <w:rsid w:val="001C4A0C"/>
    <w:rsid w:val="001D0814"/>
    <w:rsid w:val="001D1D42"/>
    <w:rsid w:val="001E133B"/>
    <w:rsid w:val="00224668"/>
    <w:rsid w:val="002466CE"/>
    <w:rsid w:val="00301C90"/>
    <w:rsid w:val="00313D3B"/>
    <w:rsid w:val="003752B1"/>
    <w:rsid w:val="003B75C4"/>
    <w:rsid w:val="003C6EFD"/>
    <w:rsid w:val="004103E2"/>
    <w:rsid w:val="00454A28"/>
    <w:rsid w:val="004C46FC"/>
    <w:rsid w:val="004E7B47"/>
    <w:rsid w:val="004F42E2"/>
    <w:rsid w:val="00521145"/>
    <w:rsid w:val="005343B4"/>
    <w:rsid w:val="00541503"/>
    <w:rsid w:val="00546791"/>
    <w:rsid w:val="005C1531"/>
    <w:rsid w:val="005C6B0A"/>
    <w:rsid w:val="005E541F"/>
    <w:rsid w:val="005F72BD"/>
    <w:rsid w:val="00611DE4"/>
    <w:rsid w:val="0063028C"/>
    <w:rsid w:val="00653F1F"/>
    <w:rsid w:val="006D1EC6"/>
    <w:rsid w:val="00706463"/>
    <w:rsid w:val="00727C89"/>
    <w:rsid w:val="00741FED"/>
    <w:rsid w:val="00750708"/>
    <w:rsid w:val="00752500"/>
    <w:rsid w:val="0075773C"/>
    <w:rsid w:val="00776843"/>
    <w:rsid w:val="00781117"/>
    <w:rsid w:val="007B781D"/>
    <w:rsid w:val="008003D0"/>
    <w:rsid w:val="00802703"/>
    <w:rsid w:val="00856D9B"/>
    <w:rsid w:val="00871D5F"/>
    <w:rsid w:val="008B14E1"/>
    <w:rsid w:val="009068C0"/>
    <w:rsid w:val="0091104E"/>
    <w:rsid w:val="00926F8F"/>
    <w:rsid w:val="009414AC"/>
    <w:rsid w:val="009461D8"/>
    <w:rsid w:val="00974622"/>
    <w:rsid w:val="009810DB"/>
    <w:rsid w:val="00A02B24"/>
    <w:rsid w:val="00A44005"/>
    <w:rsid w:val="00A704EC"/>
    <w:rsid w:val="00AC74B6"/>
    <w:rsid w:val="00AD39C9"/>
    <w:rsid w:val="00AE005D"/>
    <w:rsid w:val="00AF425D"/>
    <w:rsid w:val="00B96097"/>
    <w:rsid w:val="00BA3485"/>
    <w:rsid w:val="00BA77B9"/>
    <w:rsid w:val="00BB5DEC"/>
    <w:rsid w:val="00BB6111"/>
    <w:rsid w:val="00CD6F68"/>
    <w:rsid w:val="00D04ED6"/>
    <w:rsid w:val="00D06618"/>
    <w:rsid w:val="00D06DF1"/>
    <w:rsid w:val="00D36A99"/>
    <w:rsid w:val="00D432C6"/>
    <w:rsid w:val="00D509D9"/>
    <w:rsid w:val="00D938FF"/>
    <w:rsid w:val="00DA342E"/>
    <w:rsid w:val="00DB0543"/>
    <w:rsid w:val="00DD4F10"/>
    <w:rsid w:val="00E27E5F"/>
    <w:rsid w:val="00E442A1"/>
    <w:rsid w:val="00E645F1"/>
    <w:rsid w:val="00E92FA3"/>
    <w:rsid w:val="00EA3621"/>
    <w:rsid w:val="00ED7DF4"/>
    <w:rsid w:val="00F45BA8"/>
    <w:rsid w:val="00F52276"/>
    <w:rsid w:val="00F650F9"/>
    <w:rsid w:val="00F710F5"/>
    <w:rsid w:val="00F71DF1"/>
    <w:rsid w:val="00FB373F"/>
    <w:rsid w:val="00FD3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6D46"/>
  <w15:chartTrackingRefBased/>
  <w15:docId w15:val="{DE727766-23ED-4B93-932F-F815AD84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3E2"/>
    <w:pPr>
      <w:ind w:firstLine="0"/>
      <w:jc w:val="both"/>
    </w:pPr>
    <w:rPr>
      <w:rFonts w:eastAsiaTheme="minorEastAsia"/>
      <w:lang w:eastAsia="ru-RU"/>
    </w:rPr>
  </w:style>
  <w:style w:type="paragraph" w:styleId="1">
    <w:name w:val="heading 1"/>
    <w:basedOn w:val="a"/>
    <w:next w:val="a"/>
    <w:link w:val="10"/>
    <w:uiPriority w:val="9"/>
    <w:qFormat/>
    <w:rsid w:val="00727C89"/>
    <w:pPr>
      <w:keepNext/>
      <w:keepLines/>
      <w:spacing w:before="240" w:after="0"/>
      <w:outlineLvl w:val="0"/>
    </w:pPr>
    <w:rPr>
      <w:rFonts w:eastAsiaTheme="majorEastAsia" w:cstheme="majorBidi"/>
      <w:sz w:val="40"/>
      <w:szCs w:val="32"/>
    </w:rPr>
  </w:style>
  <w:style w:type="paragraph" w:styleId="2">
    <w:name w:val="heading 2"/>
    <w:basedOn w:val="a"/>
    <w:next w:val="a"/>
    <w:link w:val="20"/>
    <w:uiPriority w:val="9"/>
    <w:unhideWhenUsed/>
    <w:qFormat/>
    <w:rsid w:val="00727C89"/>
    <w:pPr>
      <w:keepNext/>
      <w:keepLines/>
      <w:spacing w:before="40" w:after="0"/>
      <w:outlineLvl w:val="1"/>
    </w:pPr>
    <w:rPr>
      <w:rFonts w:eastAsiaTheme="majorEastAsia" w:cstheme="majorBidi"/>
      <w:sz w:val="36"/>
      <w:szCs w:val="26"/>
    </w:rPr>
  </w:style>
  <w:style w:type="paragraph" w:styleId="3">
    <w:name w:val="heading 3"/>
    <w:basedOn w:val="a"/>
    <w:next w:val="a"/>
    <w:link w:val="30"/>
    <w:uiPriority w:val="9"/>
    <w:semiHidden/>
    <w:unhideWhenUsed/>
    <w:qFormat/>
    <w:rsid w:val="00727C89"/>
    <w:pPr>
      <w:keepNext/>
      <w:keepLines/>
      <w:spacing w:before="40" w:after="0"/>
      <w:outlineLvl w:val="2"/>
    </w:pPr>
    <w:rPr>
      <w:rFonts w:eastAsiaTheme="majorEastAsia" w:cstheme="majorBidi"/>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7C89"/>
    <w:pPr>
      <w:spacing w:after="0"/>
      <w:contextualSpacing/>
      <w:jc w:val="center"/>
    </w:pPr>
    <w:rPr>
      <w:rFonts w:eastAsiaTheme="majorEastAsia" w:cstheme="majorBidi"/>
      <w:spacing w:val="-10"/>
      <w:kern w:val="28"/>
      <w:sz w:val="36"/>
      <w:szCs w:val="56"/>
    </w:rPr>
  </w:style>
  <w:style w:type="character" w:customStyle="1" w:styleId="a4">
    <w:name w:val="Заголовок Знак"/>
    <w:basedOn w:val="a0"/>
    <w:link w:val="a3"/>
    <w:uiPriority w:val="10"/>
    <w:rsid w:val="00727C89"/>
    <w:rPr>
      <w:rFonts w:eastAsiaTheme="majorEastAsia" w:cstheme="majorBidi"/>
      <w:spacing w:val="-10"/>
      <w:kern w:val="28"/>
      <w:sz w:val="36"/>
      <w:szCs w:val="56"/>
      <w:lang w:eastAsia="ru-RU"/>
    </w:rPr>
  </w:style>
  <w:style w:type="paragraph" w:styleId="a5">
    <w:name w:val="header"/>
    <w:basedOn w:val="a"/>
    <w:link w:val="a6"/>
    <w:uiPriority w:val="99"/>
    <w:unhideWhenUsed/>
    <w:rsid w:val="001A516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A516F"/>
    <w:rPr>
      <w:rFonts w:eastAsiaTheme="minorEastAsia"/>
      <w:lang w:eastAsia="ru-RU"/>
    </w:rPr>
  </w:style>
  <w:style w:type="paragraph" w:styleId="a7">
    <w:name w:val="footer"/>
    <w:basedOn w:val="a"/>
    <w:link w:val="a8"/>
    <w:uiPriority w:val="99"/>
    <w:unhideWhenUsed/>
    <w:rsid w:val="001A516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A516F"/>
    <w:rPr>
      <w:rFonts w:eastAsiaTheme="minorEastAsia"/>
      <w:lang w:eastAsia="ru-RU"/>
    </w:rPr>
  </w:style>
  <w:style w:type="paragraph" w:styleId="a9">
    <w:name w:val="No Spacing"/>
    <w:uiPriority w:val="1"/>
    <w:qFormat/>
    <w:rsid w:val="001A516F"/>
    <w:pPr>
      <w:spacing w:after="0" w:line="240" w:lineRule="auto"/>
      <w:ind w:firstLine="0"/>
      <w:jc w:val="both"/>
    </w:pPr>
    <w:rPr>
      <w:rFonts w:eastAsiaTheme="minorEastAsia"/>
      <w:lang w:eastAsia="ru-RU"/>
    </w:rPr>
  </w:style>
  <w:style w:type="paragraph" w:styleId="aa">
    <w:name w:val="Subtitle"/>
    <w:basedOn w:val="a"/>
    <w:next w:val="a"/>
    <w:link w:val="ab"/>
    <w:uiPriority w:val="11"/>
    <w:qFormat/>
    <w:rsid w:val="005343B4"/>
    <w:pPr>
      <w:numPr>
        <w:ilvl w:val="1"/>
      </w:numPr>
      <w:spacing w:after="160"/>
      <w:jc w:val="left"/>
    </w:pPr>
    <w:rPr>
      <w:color w:val="000000" w:themeColor="text1"/>
      <w:spacing w:val="15"/>
      <w:sz w:val="36"/>
    </w:rPr>
  </w:style>
  <w:style w:type="character" w:customStyle="1" w:styleId="ab">
    <w:name w:val="Подзаголовок Знак"/>
    <w:basedOn w:val="a0"/>
    <w:link w:val="aa"/>
    <w:uiPriority w:val="11"/>
    <w:rsid w:val="005343B4"/>
    <w:rPr>
      <w:rFonts w:eastAsiaTheme="minorEastAsia"/>
      <w:color w:val="000000" w:themeColor="text1"/>
      <w:spacing w:val="15"/>
      <w:sz w:val="36"/>
      <w:lang w:eastAsia="ru-RU"/>
    </w:rPr>
  </w:style>
  <w:style w:type="character" w:customStyle="1" w:styleId="10">
    <w:name w:val="Заголовок 1 Знак"/>
    <w:basedOn w:val="a0"/>
    <w:link w:val="1"/>
    <w:uiPriority w:val="9"/>
    <w:rsid w:val="00727C89"/>
    <w:rPr>
      <w:rFonts w:eastAsiaTheme="majorEastAsia" w:cstheme="majorBidi"/>
      <w:sz w:val="40"/>
      <w:szCs w:val="32"/>
      <w:lang w:eastAsia="ru-RU"/>
    </w:rPr>
  </w:style>
  <w:style w:type="character" w:customStyle="1" w:styleId="20">
    <w:name w:val="Заголовок 2 Знак"/>
    <w:basedOn w:val="a0"/>
    <w:link w:val="2"/>
    <w:uiPriority w:val="9"/>
    <w:rsid w:val="00727C89"/>
    <w:rPr>
      <w:rFonts w:eastAsiaTheme="majorEastAsia" w:cstheme="majorBidi"/>
      <w:sz w:val="36"/>
      <w:szCs w:val="26"/>
      <w:lang w:eastAsia="ru-RU"/>
    </w:rPr>
  </w:style>
  <w:style w:type="character" w:customStyle="1" w:styleId="30">
    <w:name w:val="Заголовок 3 Знак"/>
    <w:basedOn w:val="a0"/>
    <w:link w:val="3"/>
    <w:uiPriority w:val="9"/>
    <w:semiHidden/>
    <w:rsid w:val="00727C89"/>
    <w:rPr>
      <w:rFonts w:eastAsiaTheme="majorEastAsia" w:cstheme="majorBidi"/>
      <w:sz w:val="32"/>
      <w:szCs w:val="24"/>
      <w:lang w:eastAsia="ru-RU"/>
    </w:rPr>
  </w:style>
  <w:style w:type="paragraph" w:styleId="ac">
    <w:name w:val="Normal (Web)"/>
    <w:basedOn w:val="a"/>
    <w:uiPriority w:val="99"/>
    <w:semiHidden/>
    <w:unhideWhenUsed/>
    <w:rsid w:val="004103E2"/>
    <w:pPr>
      <w:spacing w:before="100" w:beforeAutospacing="1" w:after="119" w:line="256" w:lineRule="auto"/>
    </w:pPr>
    <w:rPr>
      <w:rFonts w:eastAsia="Times New Roman" w:cs="Times New Roman"/>
      <w:sz w:val="24"/>
      <w:szCs w:val="24"/>
    </w:rPr>
  </w:style>
  <w:style w:type="paragraph" w:styleId="ad">
    <w:name w:val="Body Text"/>
    <w:basedOn w:val="a"/>
    <w:link w:val="ae"/>
    <w:uiPriority w:val="1"/>
    <w:qFormat/>
    <w:rsid w:val="001A463D"/>
    <w:pPr>
      <w:widowControl w:val="0"/>
      <w:autoSpaceDE w:val="0"/>
      <w:autoSpaceDN w:val="0"/>
      <w:spacing w:before="1" w:after="0" w:line="240" w:lineRule="auto"/>
      <w:ind w:left="20" w:right="-8"/>
      <w:jc w:val="left"/>
    </w:pPr>
    <w:rPr>
      <w:rFonts w:ascii="PT Sans" w:eastAsia="PT Sans" w:hAnsi="PT Sans" w:cs="PT Sans"/>
      <w:sz w:val="22"/>
      <w:lang w:bidi="ru-RU"/>
    </w:rPr>
  </w:style>
  <w:style w:type="character" w:customStyle="1" w:styleId="ae">
    <w:name w:val="Основной текст Знак"/>
    <w:basedOn w:val="a0"/>
    <w:link w:val="ad"/>
    <w:uiPriority w:val="1"/>
    <w:rsid w:val="001A463D"/>
    <w:rPr>
      <w:rFonts w:ascii="PT Sans" w:eastAsia="PT Sans" w:hAnsi="PT Sans" w:cs="PT Sans"/>
      <w:sz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80728">
      <w:bodyDiv w:val="1"/>
      <w:marLeft w:val="0"/>
      <w:marRight w:val="0"/>
      <w:marTop w:val="0"/>
      <w:marBottom w:val="0"/>
      <w:divBdr>
        <w:top w:val="none" w:sz="0" w:space="0" w:color="auto"/>
        <w:left w:val="none" w:sz="0" w:space="0" w:color="auto"/>
        <w:bottom w:val="none" w:sz="0" w:space="0" w:color="auto"/>
        <w:right w:val="none" w:sz="0" w:space="0" w:color="auto"/>
      </w:divBdr>
    </w:div>
    <w:div w:id="20295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y\Documents\&#1053;&#1072;&#1089;&#1090;&#1088;&#1072;&#1080;&#1074;&#1072;&#1077;&#1084;&#1099;&#1077;%20&#1096;&#1072;&#1073;&#1083;&#1086;&#1085;&#1099;%20Office\New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умножения матриц, мс</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Лист1!$A$1:$A$8</c:f>
              <c:numCache>
                <c:formatCode>General</c:formatCode>
                <c:ptCount val="8"/>
                <c:pt idx="0">
                  <c:v>1</c:v>
                </c:pt>
                <c:pt idx="1">
                  <c:v>2</c:v>
                </c:pt>
                <c:pt idx="2">
                  <c:v>3</c:v>
                </c:pt>
                <c:pt idx="3">
                  <c:v>4</c:v>
                </c:pt>
                <c:pt idx="4">
                  <c:v>5</c:v>
                </c:pt>
                <c:pt idx="5">
                  <c:v>6</c:v>
                </c:pt>
                <c:pt idx="6">
                  <c:v>7</c:v>
                </c:pt>
                <c:pt idx="7">
                  <c:v>8</c:v>
                </c:pt>
              </c:numCache>
            </c:numRef>
          </c:xVal>
          <c:yVal>
            <c:numRef>
              <c:f>Лист1!$B$1:$B$8</c:f>
              <c:numCache>
                <c:formatCode>#,##0</c:formatCode>
                <c:ptCount val="8"/>
                <c:pt idx="0">
                  <c:v>11825</c:v>
                </c:pt>
                <c:pt idx="1">
                  <c:v>5578</c:v>
                </c:pt>
                <c:pt idx="2">
                  <c:v>3713</c:v>
                </c:pt>
                <c:pt idx="3">
                  <c:v>3037</c:v>
                </c:pt>
                <c:pt idx="4">
                  <c:v>2744</c:v>
                </c:pt>
                <c:pt idx="5">
                  <c:v>2505</c:v>
                </c:pt>
                <c:pt idx="6">
                  <c:v>2425</c:v>
                </c:pt>
                <c:pt idx="7">
                  <c:v>2419</c:v>
                </c:pt>
              </c:numCache>
            </c:numRef>
          </c:yVal>
          <c:smooth val="1"/>
          <c:extLst>
            <c:ext xmlns:c16="http://schemas.microsoft.com/office/drawing/2014/chart" uri="{C3380CC4-5D6E-409C-BE32-E72D297353CC}">
              <c16:uniqueId val="{00000000-2BB1-4CAB-83C0-0A4855990012}"/>
            </c:ext>
          </c:extLst>
        </c:ser>
        <c:dLbls>
          <c:showLegendKey val="0"/>
          <c:showVal val="0"/>
          <c:showCatName val="0"/>
          <c:showSerName val="0"/>
          <c:showPercent val="0"/>
          <c:showBubbleSize val="0"/>
        </c:dLbls>
        <c:axId val="1952174863"/>
        <c:axId val="1952176111"/>
      </c:scatterChart>
      <c:valAx>
        <c:axId val="1952174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176111"/>
        <c:crosses val="autoZero"/>
        <c:crossBetween val="midCat"/>
      </c:valAx>
      <c:valAx>
        <c:axId val="19521761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1748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NewReport.dotx</Template>
  <TotalTime>772</TotalTime>
  <Pages>7</Pages>
  <Words>861</Words>
  <Characters>4909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2019-03-10T21:13:00Z</dcterms:created>
  <dcterms:modified xsi:type="dcterms:W3CDTF">2019-06-09T14:20:00Z</dcterms:modified>
</cp:coreProperties>
</file>